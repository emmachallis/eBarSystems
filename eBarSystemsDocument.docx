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E5B" w:rsidRDefault="00024358" w:rsidP="00024358">
      <w:pPr>
        <w:pStyle w:val="Heading1"/>
      </w:pPr>
      <w:r>
        <w:t>Introduction</w:t>
      </w:r>
    </w:p>
    <w:p w:rsidR="00024358" w:rsidRDefault="00024358" w:rsidP="00024358">
      <w:r>
        <w:t>This document is intended to provide step-by-step instructions on how to install eBar Systems. eBar Systems consists of three pieces of software:</w:t>
      </w:r>
    </w:p>
    <w:p w:rsidR="00024358" w:rsidRDefault="00024358" w:rsidP="00024358">
      <w:pPr>
        <w:pStyle w:val="ListParagraph"/>
        <w:numPr>
          <w:ilvl w:val="0"/>
          <w:numId w:val="3"/>
        </w:numPr>
      </w:pPr>
      <w:r>
        <w:t>eBar Data Grabber Service</w:t>
      </w:r>
    </w:p>
    <w:p w:rsidR="00024358" w:rsidRDefault="00024358" w:rsidP="00024358">
      <w:pPr>
        <w:pStyle w:val="ListParagraph"/>
        <w:numPr>
          <w:ilvl w:val="0"/>
          <w:numId w:val="3"/>
        </w:numPr>
      </w:pPr>
      <w:r>
        <w:t>eBar Windows Console Application</w:t>
      </w:r>
    </w:p>
    <w:p w:rsidR="00024358" w:rsidRDefault="00024358" w:rsidP="00024358">
      <w:pPr>
        <w:pStyle w:val="ListParagraph"/>
        <w:numPr>
          <w:ilvl w:val="0"/>
          <w:numId w:val="3"/>
        </w:numPr>
      </w:pPr>
      <w:r>
        <w:t>eBar Data View System</w:t>
      </w:r>
    </w:p>
    <w:p w:rsidR="000A4411" w:rsidRDefault="000A4411" w:rsidP="000A4411"/>
    <w:p w:rsidR="000A4411" w:rsidRDefault="000A4411" w:rsidP="000A4411">
      <w:pPr>
        <w:pStyle w:val="Heading2"/>
      </w:pPr>
      <w:r>
        <w:t>eBar Data Grabber Service</w:t>
      </w:r>
    </w:p>
    <w:p w:rsidR="000A4411" w:rsidRDefault="000A4411" w:rsidP="000A4411">
      <w:r>
        <w:t>This is configured to be a windows service as no user interface is required. The purpose of this service that that it will poll the web server every configurable amount of seconds (currently set to ten). It will then check the web server for the following:</w:t>
      </w:r>
    </w:p>
    <w:p w:rsidR="000A4411" w:rsidRDefault="000A4411" w:rsidP="000A4411"/>
    <w:p w:rsidR="000A4411" w:rsidRDefault="000A4411" w:rsidP="000A4411">
      <w:r>
        <w:tab/>
        <w:t xml:space="preserve">&lt;tag&gt;text text pump 1 authorised by 123ABC </w:t>
      </w:r>
      <w:r w:rsidR="00811083">
        <w:t>14/10/2013 11:11:19</w:t>
      </w:r>
      <w:r>
        <w:t>&lt;/tag&gt;</w:t>
      </w:r>
    </w:p>
    <w:p w:rsidR="00811083" w:rsidRDefault="00811083" w:rsidP="000A4411"/>
    <w:p w:rsidR="00811083" w:rsidRPr="00811083" w:rsidRDefault="00811083" w:rsidP="000A4411">
      <w:pPr>
        <w:rPr>
          <w:b/>
          <w:i/>
        </w:rPr>
      </w:pPr>
      <w:r w:rsidRPr="00811083">
        <w:rPr>
          <w:b/>
          <w:i/>
        </w:rPr>
        <w:t xml:space="preserve">If the data is not in the above format, the software WILL fail. The date and time need to be included so the software knows whether the data has been stored or not. </w:t>
      </w:r>
    </w:p>
    <w:p w:rsidR="00811083" w:rsidRDefault="00811083" w:rsidP="000A4411"/>
    <w:p w:rsidR="00811083" w:rsidRPr="000A4411" w:rsidRDefault="00811083" w:rsidP="000A4411">
      <w:r>
        <w:t xml:space="preserve">Each &lt;tag&gt;&lt;/tag&gt; will be stored in a queue where it will be added to a list. The list is then processed by the software where the tag is separated taking the pump number, the user ID, date and string from the tag and using this information it will check if this data has been previously stored in the database. If not, the data will be added to the database. </w:t>
      </w:r>
      <w:bookmarkStart w:id="0" w:name="_GoBack"/>
      <w:bookmarkEnd w:id="0"/>
    </w:p>
    <w:p w:rsidR="00024358" w:rsidRDefault="00024358" w:rsidP="00024358"/>
    <w:p w:rsidR="00024358" w:rsidRDefault="00024358" w:rsidP="00024358">
      <w:pPr>
        <w:pStyle w:val="Heading2"/>
      </w:pPr>
      <w:r>
        <w:t>Prerequisites</w:t>
      </w:r>
    </w:p>
    <w:p w:rsidR="00024358" w:rsidRDefault="00024358" w:rsidP="00024358">
      <w:r>
        <w:t>Prior to proceeding with the installation, please ensure that the PC you are installing the system on has the following:</w:t>
      </w:r>
    </w:p>
    <w:p w:rsidR="00024358" w:rsidRDefault="00024358" w:rsidP="00024358">
      <w:pPr>
        <w:pStyle w:val="ListParagraph"/>
        <w:numPr>
          <w:ilvl w:val="0"/>
          <w:numId w:val="1"/>
        </w:numPr>
      </w:pPr>
      <w:r>
        <w:t>.Net Framework 4.5</w:t>
      </w:r>
    </w:p>
    <w:p w:rsidR="00024358" w:rsidRDefault="00024358" w:rsidP="00024358">
      <w:pPr>
        <w:pStyle w:val="ListParagraph"/>
        <w:numPr>
          <w:ilvl w:val="0"/>
          <w:numId w:val="1"/>
        </w:numPr>
      </w:pPr>
      <w:r>
        <w:t>SQL Express with Management Tools (with Mixed Authentication mode)</w:t>
      </w:r>
    </w:p>
    <w:p w:rsidR="00024358" w:rsidRDefault="00024358" w:rsidP="00024358"/>
    <w:p w:rsidR="00024358" w:rsidRDefault="00024358" w:rsidP="00024358">
      <w:r>
        <w:t>eBar Systems has been confirmed to work on the following setup:</w:t>
      </w:r>
    </w:p>
    <w:p w:rsidR="00024358" w:rsidRDefault="00024358" w:rsidP="00024358">
      <w:pPr>
        <w:pStyle w:val="ListParagraph"/>
        <w:numPr>
          <w:ilvl w:val="0"/>
          <w:numId w:val="2"/>
        </w:numPr>
      </w:pPr>
      <w:r>
        <w:t>Windows 8</w:t>
      </w:r>
    </w:p>
    <w:p w:rsidR="00024358" w:rsidRDefault="00024358" w:rsidP="00024358">
      <w:pPr>
        <w:pStyle w:val="ListParagraph"/>
        <w:numPr>
          <w:ilvl w:val="0"/>
          <w:numId w:val="2"/>
        </w:numPr>
      </w:pPr>
      <w:r>
        <w:t>SQL Server Express 2012</w:t>
      </w:r>
    </w:p>
    <w:p w:rsidR="00024358" w:rsidRDefault="00024358" w:rsidP="00024358"/>
    <w:p w:rsidR="00024358" w:rsidRDefault="00BD4C1C" w:rsidP="00BD4C1C">
      <w:pPr>
        <w:pStyle w:val="Heading2"/>
      </w:pPr>
      <w:r>
        <w:t>Known Issues</w:t>
      </w:r>
    </w:p>
    <w:p w:rsidR="00BD4C1C" w:rsidRDefault="00BD4C1C" w:rsidP="00BD4C1C">
      <w:r>
        <w:t>Here is a list of known issues thus far with the software:</w:t>
      </w:r>
    </w:p>
    <w:p w:rsidR="00BD4C1C" w:rsidRDefault="00BD4C1C" w:rsidP="00BD4C1C">
      <w:pPr>
        <w:pStyle w:val="ListParagraph"/>
        <w:numPr>
          <w:ilvl w:val="0"/>
          <w:numId w:val="4"/>
        </w:numPr>
      </w:pPr>
      <w:r>
        <w:t>Date issue between database and software – This issue occurs when the data is stored in the database in American format which causes the Data View System to not retrieve logs correctly. The temporary fix for this issue is to view the data in American format.</w:t>
      </w:r>
      <w:r w:rsidR="000A4411">
        <w:t xml:space="preserve"> </w:t>
      </w:r>
    </w:p>
    <w:p w:rsidR="004F2FEF" w:rsidRDefault="004F2FEF" w:rsidP="00BD4C1C">
      <w:pPr>
        <w:pStyle w:val="ListParagraph"/>
        <w:numPr>
          <w:ilvl w:val="0"/>
          <w:numId w:val="4"/>
        </w:numPr>
      </w:pPr>
      <w:r>
        <w:t xml:space="preserve">The webserver checks against data in the database based on time which will cause data to be ignored if the time is the same over two days. This will need to be edited to check for the date also. </w:t>
      </w:r>
    </w:p>
    <w:p w:rsidR="00BD4C1C" w:rsidRDefault="00BD4C1C" w:rsidP="00BD4C1C"/>
    <w:p w:rsidR="00C10EEB" w:rsidRDefault="00C10EEB" w:rsidP="00C10EEB">
      <w:pPr>
        <w:pStyle w:val="Heading2"/>
      </w:pPr>
      <w:r>
        <w:t>Configuration</w:t>
      </w:r>
    </w:p>
    <w:p w:rsidR="00C10EEB" w:rsidRDefault="00C10EEB" w:rsidP="00C10EEB">
      <w:r>
        <w:t>Each eBar application is accompanied with a configuration file that can be opened with Notepad. The purpose of this file is to simplify the setup of the software as each PC will have its own unique setup. Please see eBarSystems Configuration Guide for a list of configuration keys and their meanings.</w:t>
      </w:r>
    </w:p>
    <w:p w:rsidR="008A4B69" w:rsidRDefault="008A4B69" w:rsidP="00C10EEB"/>
    <w:p w:rsidR="008A4B69" w:rsidRPr="008A4B69" w:rsidRDefault="008A4B69" w:rsidP="00C10EEB">
      <w:pPr>
        <w:rPr>
          <w:b/>
        </w:rPr>
      </w:pPr>
      <w:r w:rsidRPr="008A4B69">
        <w:rPr>
          <w:b/>
        </w:rPr>
        <w:t xml:space="preserve">IMPORTANT: Ensure that the windows account you are using has all permissions available for the eBarSystems database. </w:t>
      </w:r>
    </w:p>
    <w:sectPr w:rsidR="008A4B69" w:rsidRPr="008A4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E685F"/>
    <w:multiLevelType w:val="hybridMultilevel"/>
    <w:tmpl w:val="A7480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FB6763"/>
    <w:multiLevelType w:val="hybridMultilevel"/>
    <w:tmpl w:val="4202C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1115D4"/>
    <w:multiLevelType w:val="hybridMultilevel"/>
    <w:tmpl w:val="23F01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42676D"/>
    <w:multiLevelType w:val="hybridMultilevel"/>
    <w:tmpl w:val="402AF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358"/>
    <w:rsid w:val="00024358"/>
    <w:rsid w:val="000A4411"/>
    <w:rsid w:val="00225CA3"/>
    <w:rsid w:val="004F2FEF"/>
    <w:rsid w:val="00811083"/>
    <w:rsid w:val="00826E5B"/>
    <w:rsid w:val="008A4B69"/>
    <w:rsid w:val="00BD4C1C"/>
    <w:rsid w:val="00C10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280F5-7C85-4DDA-BF32-6ED09599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uiPriority w:val="1"/>
    <w:qFormat/>
    <w:rsid w:val="00024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20Challis\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67</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Challis</dc:creator>
  <cp:keywords/>
  <dc:description/>
  <cp:lastModifiedBy>Emma Challis</cp:lastModifiedBy>
  <cp:revision>7</cp:revision>
  <dcterms:created xsi:type="dcterms:W3CDTF">2013-10-14T09:04:00Z</dcterms:created>
  <dcterms:modified xsi:type="dcterms:W3CDTF">2013-10-14T10:24:00Z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